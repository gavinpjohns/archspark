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4DF11" w14:textId="77777777" w:rsidR="00593B16" w:rsidRPr="0049477B" w:rsidRDefault="0049477B">
      <w:pPr>
        <w:pStyle w:val="Date"/>
        <w:rPr>
          <w:rFonts w:cs="Courier New"/>
        </w:rPr>
      </w:pPr>
      <w:r>
        <w:rPr>
          <w:rFonts w:cs="Courier New"/>
        </w:rPr>
        <w:t>05/29/16</w:t>
      </w:r>
    </w:p>
    <w:p w14:paraId="1C4E5E74" w14:textId="77777777" w:rsidR="00593B16" w:rsidRPr="0049477B" w:rsidRDefault="0049477B">
      <w:pPr>
        <w:pStyle w:val="Title"/>
        <w:rPr>
          <w:rFonts w:cs="Courier New"/>
        </w:rPr>
      </w:pPr>
      <w:r>
        <w:rPr>
          <w:rFonts w:cs="Courier New"/>
        </w:rPr>
        <w:t>ARCHSPARK spec</w:t>
      </w:r>
    </w:p>
    <w:p w14:paraId="058A595E" w14:textId="77777777" w:rsidR="00593B16" w:rsidRPr="0049477B" w:rsidRDefault="0049477B" w:rsidP="0066054D">
      <w:pPr>
        <w:pStyle w:val="Heading1"/>
      </w:pPr>
      <w:r>
        <w:t>PURPOSE</w:t>
      </w:r>
    </w:p>
    <w:p w14:paraId="27931ABB" w14:textId="22B4B572" w:rsidR="00593B16" w:rsidRDefault="0028434F">
      <w:pPr>
        <w:rPr>
          <w:rFonts w:cs="Courier New"/>
        </w:rPr>
      </w:pPr>
      <w:proofErr w:type="spellStart"/>
      <w:r w:rsidRPr="008972D6">
        <w:rPr>
          <w:rFonts w:cs="Courier New"/>
        </w:rPr>
        <w:t>Archspark</w:t>
      </w:r>
      <w:proofErr w:type="spellEnd"/>
      <w:r w:rsidRPr="008972D6">
        <w:rPr>
          <w:rFonts w:cs="Courier New"/>
        </w:rPr>
        <w:t xml:space="preserve"> is a place for architects to discover, search, and save inspiration. It’</w:t>
      </w:r>
      <w:r w:rsidR="008972D6" w:rsidRPr="008972D6">
        <w:rPr>
          <w:rFonts w:cs="Courier New"/>
        </w:rPr>
        <w:t>s a live-</w:t>
      </w:r>
      <w:r w:rsidRPr="008972D6">
        <w:rPr>
          <w:rFonts w:cs="Courier New"/>
        </w:rPr>
        <w:t xml:space="preserve">updating collection of </w:t>
      </w:r>
      <w:r w:rsidR="008972D6" w:rsidRPr="008972D6">
        <w:rPr>
          <w:rFonts w:cs="Courier New"/>
        </w:rPr>
        <w:t>posts</w:t>
      </w:r>
      <w:r w:rsidRPr="008972D6">
        <w:rPr>
          <w:rFonts w:cs="Courier New"/>
        </w:rPr>
        <w:t xml:space="preserve"> from the most popular and trusted architecture </w:t>
      </w:r>
      <w:r w:rsidR="008972D6" w:rsidRPr="008972D6">
        <w:rPr>
          <w:rFonts w:cs="Courier New"/>
        </w:rPr>
        <w:t>blogs &amp; curators of content</w:t>
      </w:r>
      <w:r w:rsidRPr="008972D6">
        <w:rPr>
          <w:rFonts w:cs="Courier New"/>
        </w:rPr>
        <w:t>.</w:t>
      </w:r>
    </w:p>
    <w:p w14:paraId="43B08305" w14:textId="03CC8C08" w:rsidR="00B07BF8" w:rsidRDefault="00B07BF8" w:rsidP="00B07BF8">
      <w:pPr>
        <w:rPr>
          <w:rFonts w:cs="Courier New"/>
        </w:rPr>
      </w:pPr>
      <w:r>
        <w:rPr>
          <w:noProof/>
          <w:lang w:eastAsia="en-US"/>
        </w:rPr>
        <w:drawing>
          <wp:inline distT="0" distB="0" distL="0" distR="0" wp14:anchorId="0547C114" wp14:editId="15A24A8D">
            <wp:extent cx="5077035" cy="3374114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ign%20Assets/spec/Card%20Stat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93" cy="338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32D7" w14:textId="3ADE8926" w:rsidR="00556C1D" w:rsidRDefault="009A7472" w:rsidP="009A7472">
      <w:pPr>
        <w:pStyle w:val="Heading1"/>
      </w:pPr>
      <w:r>
        <w:t>PRECEDENTS / EXAMPLES</w:t>
      </w:r>
    </w:p>
    <w:p w14:paraId="06404389" w14:textId="238A4CDF" w:rsidR="009A7472" w:rsidRDefault="009A7472" w:rsidP="009A7472">
      <w:proofErr w:type="spellStart"/>
      <w:r>
        <w:t>Archspark</w:t>
      </w:r>
      <w:proofErr w:type="spellEnd"/>
      <w:r>
        <w:t xml:space="preserve"> </w:t>
      </w:r>
      <w:r w:rsidR="007B4AB9">
        <w:t>is</w:t>
      </w:r>
      <w:r>
        <w:t xml:space="preserve"> </w:t>
      </w:r>
      <w:r w:rsidR="007B4AB9">
        <w:t xml:space="preserve">inspired by </w:t>
      </w:r>
      <w:r>
        <w:t>tools that exist for UX, UI, Visual &amp; product designers:</w:t>
      </w:r>
    </w:p>
    <w:p w14:paraId="1B4A3640" w14:textId="1B425D85" w:rsidR="009A7472" w:rsidRDefault="009A7472" w:rsidP="009A7472">
      <w:pPr>
        <w:pStyle w:val="Heading2"/>
      </w:pPr>
      <w:hyperlink r:id="rId8" w:history="1">
        <w:r w:rsidRPr="00D52ABE">
          <w:rPr>
            <w:rStyle w:val="Hyperlink"/>
          </w:rPr>
          <w:t>https://muz.li/</w:t>
        </w:r>
      </w:hyperlink>
    </w:p>
    <w:p w14:paraId="0BB3BD90" w14:textId="06E0914C" w:rsidR="007B4AB9" w:rsidRDefault="007B4AB9" w:rsidP="007B4AB9">
      <w:pPr>
        <w:pStyle w:val="Heading2"/>
      </w:pPr>
      <w:hyperlink r:id="rId9" w:history="1">
        <w:r w:rsidRPr="00D52ABE">
          <w:rPr>
            <w:rStyle w:val="Hyperlink"/>
          </w:rPr>
          <w:t>http://usepanda.com/</w:t>
        </w:r>
      </w:hyperlink>
    </w:p>
    <w:p w14:paraId="35B4B477" w14:textId="2EE800BA" w:rsidR="00255387" w:rsidRDefault="00255387" w:rsidP="00255387">
      <w:pPr>
        <w:pStyle w:val="Heading1"/>
      </w:pPr>
      <w:r>
        <w:t>DELIVERABLE</w:t>
      </w:r>
    </w:p>
    <w:p w14:paraId="3B637501" w14:textId="0F61B52F" w:rsidR="00255387" w:rsidRDefault="00255387" w:rsidP="00255387">
      <w:r>
        <w:t>By building this app in React &amp; React native, the goal is to launch a web app, iOS app, and Android app simultaneously.</w:t>
      </w:r>
    </w:p>
    <w:p w14:paraId="0A425C9F" w14:textId="50C42239" w:rsidR="00255387" w:rsidRDefault="00255387" w:rsidP="00255387">
      <w:pPr>
        <w:pStyle w:val="Heading2"/>
      </w:pPr>
      <w:r>
        <w:lastRenderedPageBreak/>
        <w:t>Web app</w:t>
      </w:r>
    </w:p>
    <w:p w14:paraId="40072B39" w14:textId="43F0E59A" w:rsidR="006604CC" w:rsidRDefault="006604CC" w:rsidP="003D65CE">
      <w:pPr>
        <w:pStyle w:val="Heading3"/>
      </w:pPr>
      <w:r>
        <w:rPr>
          <w:rFonts w:cs="Courier New"/>
        </w:rPr>
        <w:t xml:space="preserve">URL is </w:t>
      </w:r>
      <w:hyperlink r:id="rId10" w:history="1">
        <w:r w:rsidRPr="00D52ABE">
          <w:rPr>
            <w:rStyle w:val="Hyperlink"/>
            <w:rFonts w:cs="Courier New"/>
          </w:rPr>
          <w:t>www.archspark.com</w:t>
        </w:r>
      </w:hyperlink>
    </w:p>
    <w:p w14:paraId="2597E366" w14:textId="2D23A480" w:rsidR="009B12A8" w:rsidRDefault="009B12A8" w:rsidP="003D65CE">
      <w:pPr>
        <w:pStyle w:val="Heading3"/>
      </w:pPr>
      <w:r>
        <w:t xml:space="preserve">Custom Responsive Design </w:t>
      </w:r>
    </w:p>
    <w:p w14:paraId="14A6506C" w14:textId="2530F269" w:rsidR="009B12A8" w:rsidRDefault="009B12A8" w:rsidP="009B12A8">
      <w:pPr>
        <w:pStyle w:val="Heading4"/>
      </w:pPr>
      <w:r>
        <w:t>Desktop</w:t>
      </w:r>
      <w:r w:rsidR="003F57BC">
        <w:t xml:space="preserve"> resolution</w:t>
      </w:r>
      <w:r w:rsidR="003D65CE">
        <w:t xml:space="preserve"> </w:t>
      </w:r>
    </w:p>
    <w:p w14:paraId="6E6F5AEF" w14:textId="2BC66741" w:rsidR="009B12A8" w:rsidRDefault="009B12A8" w:rsidP="009B12A8">
      <w:pPr>
        <w:pStyle w:val="Heading4"/>
      </w:pPr>
      <w:r>
        <w:t>Tablet</w:t>
      </w:r>
      <w:r w:rsidR="003D65CE">
        <w:t xml:space="preserve"> </w:t>
      </w:r>
      <w:r w:rsidR="003F57BC">
        <w:t>resolution</w:t>
      </w:r>
    </w:p>
    <w:p w14:paraId="4C05B85E" w14:textId="7EE809CD" w:rsidR="003D65CE" w:rsidRDefault="009B12A8" w:rsidP="009B12A8">
      <w:pPr>
        <w:pStyle w:val="Heading4"/>
      </w:pPr>
      <w:r>
        <w:t>M</w:t>
      </w:r>
      <w:r w:rsidR="003D65CE">
        <w:t>obile</w:t>
      </w:r>
      <w:r w:rsidR="003F57BC">
        <w:t xml:space="preserve"> </w:t>
      </w:r>
      <w:r w:rsidR="003F57BC">
        <w:t>resolution</w:t>
      </w:r>
    </w:p>
    <w:p w14:paraId="1570A58E" w14:textId="25C6DCEB" w:rsidR="00255387" w:rsidRDefault="00255387" w:rsidP="00255387">
      <w:pPr>
        <w:pStyle w:val="Heading2"/>
      </w:pPr>
      <w:r>
        <w:t>iOS app</w:t>
      </w:r>
    </w:p>
    <w:p w14:paraId="37A236A6" w14:textId="3DB29703" w:rsidR="00614C59" w:rsidRDefault="009B12A8" w:rsidP="00614C59">
      <w:pPr>
        <w:pStyle w:val="Heading3"/>
      </w:pPr>
      <w:r>
        <w:t>Standard iOS</w:t>
      </w:r>
      <w:r w:rsidR="00911953">
        <w:t xml:space="preserve"> components</w:t>
      </w:r>
    </w:p>
    <w:p w14:paraId="2DBCDE0B" w14:textId="26CCF0A4" w:rsidR="00614C59" w:rsidRDefault="00614C59" w:rsidP="00614C59">
      <w:pPr>
        <w:pStyle w:val="Heading3"/>
      </w:pPr>
      <w:r>
        <w:t>Get into App store</w:t>
      </w:r>
      <w:r w:rsidR="003F57BC">
        <w:t xml:space="preserve"> (free app)</w:t>
      </w:r>
    </w:p>
    <w:p w14:paraId="72D1D9AB" w14:textId="46D44E81" w:rsidR="00AE5BF1" w:rsidRDefault="00255387" w:rsidP="00AE5BF1">
      <w:pPr>
        <w:pStyle w:val="Heading2"/>
      </w:pPr>
      <w:r>
        <w:t>Android app</w:t>
      </w:r>
    </w:p>
    <w:p w14:paraId="65501734" w14:textId="1027A0A6" w:rsidR="009B12A8" w:rsidRDefault="009B12A8" w:rsidP="009B12A8">
      <w:pPr>
        <w:pStyle w:val="Heading3"/>
      </w:pPr>
      <w:r>
        <w:t>Standard Material Design</w:t>
      </w:r>
      <w:r w:rsidR="00911953">
        <w:t xml:space="preserve"> components</w:t>
      </w:r>
      <w:r>
        <w:t xml:space="preserve"> </w:t>
      </w:r>
    </w:p>
    <w:p w14:paraId="0F3F1008" w14:textId="7DCA34E8" w:rsidR="00DF6724" w:rsidRPr="008972D6" w:rsidRDefault="00614C59" w:rsidP="00534A62">
      <w:pPr>
        <w:pStyle w:val="Heading3"/>
      </w:pPr>
      <w:r>
        <w:t>Get into Google Play</w:t>
      </w:r>
      <w:r w:rsidR="003F57BC">
        <w:t xml:space="preserve"> (free app)</w:t>
      </w:r>
    </w:p>
    <w:p w14:paraId="51753885" w14:textId="7D8664C9" w:rsidR="00593B16" w:rsidRPr="0049477B" w:rsidRDefault="00170308" w:rsidP="00871028">
      <w:pPr>
        <w:pStyle w:val="Heading1"/>
      </w:pPr>
      <w:r>
        <w:t xml:space="preserve">WEBAPP </w:t>
      </w:r>
      <w:r w:rsidR="00871028">
        <w:t>REQUIREMENTS</w:t>
      </w:r>
    </w:p>
    <w:p w14:paraId="554A599A" w14:textId="28BBBFD1" w:rsidR="003F57BC" w:rsidRDefault="003F57BC" w:rsidP="00B84804">
      <w:pPr>
        <w:pStyle w:val="Heading2"/>
      </w:pPr>
      <w:r>
        <w:t>Card (Main/Default view)</w:t>
      </w:r>
      <w:r w:rsidR="00B84804" w:rsidRPr="00B84804">
        <w:rPr>
          <w:noProof/>
          <w:lang w:eastAsia="en-US"/>
        </w:rPr>
        <w:t xml:space="preserve"> </w:t>
      </w:r>
    </w:p>
    <w:p w14:paraId="1E598A2F" w14:textId="113594F1" w:rsidR="00593B16" w:rsidRDefault="009A1F82" w:rsidP="00272958">
      <w:r>
        <w:t>Continuously scrape</w:t>
      </w:r>
      <w:r w:rsidR="00851D22">
        <w:t xml:space="preserve"> a dozen websites and blogs </w:t>
      </w:r>
      <w:r>
        <w:t>to keep up-to-date information</w:t>
      </w:r>
      <w:r w:rsidR="00434A40">
        <w:t>:</w:t>
      </w:r>
    </w:p>
    <w:p w14:paraId="789D7130" w14:textId="4E371A77" w:rsidR="00851D22" w:rsidRDefault="00D34960" w:rsidP="00AF6439">
      <w:pPr>
        <w:pStyle w:val="Heading3"/>
      </w:pPr>
      <w:r>
        <w:t>Source</w:t>
      </w:r>
    </w:p>
    <w:p w14:paraId="12353A66" w14:textId="77777777" w:rsidR="00B24D24" w:rsidRDefault="00B24D24" w:rsidP="00B24D24">
      <w:pPr>
        <w:pStyle w:val="Heading4"/>
      </w:pPr>
      <w:proofErr w:type="spellStart"/>
      <w:r>
        <w:t>ArchDaily</w:t>
      </w:r>
      <w:proofErr w:type="spellEnd"/>
      <w:r>
        <w:t xml:space="preserve"> </w:t>
      </w:r>
      <w:hyperlink r:id="rId11" w:history="1">
        <w:r w:rsidRPr="00D52ABE">
          <w:rPr>
            <w:rStyle w:val="Hyperlink"/>
          </w:rPr>
          <w:t>www.archdaily.com</w:t>
        </w:r>
      </w:hyperlink>
    </w:p>
    <w:p w14:paraId="4DB25293" w14:textId="47F02C4B" w:rsidR="00B24D24" w:rsidRDefault="00B24D24" w:rsidP="00B24D24">
      <w:pPr>
        <w:pStyle w:val="Heading4"/>
      </w:pPr>
      <w:proofErr w:type="spellStart"/>
      <w:r>
        <w:t>Dezeen</w:t>
      </w:r>
      <w:proofErr w:type="spellEnd"/>
      <w:r>
        <w:t xml:space="preserve"> </w:t>
      </w:r>
      <w:hyperlink r:id="rId12" w:history="1">
        <w:r w:rsidRPr="00D52ABE">
          <w:rPr>
            <w:rStyle w:val="Hyperlink"/>
          </w:rPr>
          <w:t>www.dezeen.com/architecture</w:t>
        </w:r>
      </w:hyperlink>
    </w:p>
    <w:p w14:paraId="3FC97421" w14:textId="20F8FB56" w:rsidR="00B24D24" w:rsidRDefault="00B24D24" w:rsidP="00B24D24">
      <w:pPr>
        <w:pStyle w:val="Heading4"/>
      </w:pPr>
      <w:proofErr w:type="spellStart"/>
      <w:r>
        <w:t>Domus</w:t>
      </w:r>
      <w:proofErr w:type="spellEnd"/>
      <w:r w:rsidR="00C95571">
        <w:t xml:space="preserve"> </w:t>
      </w:r>
      <w:hyperlink r:id="rId13" w:history="1">
        <w:r w:rsidR="00C95571" w:rsidRPr="00D52ABE">
          <w:rPr>
            <w:rStyle w:val="Hyperlink"/>
          </w:rPr>
          <w:t>http://www.domusweb.it/en/architecture.html</w:t>
        </w:r>
      </w:hyperlink>
      <w:r w:rsidR="00C95571">
        <w:t xml:space="preserve"> </w:t>
      </w:r>
    </w:p>
    <w:p w14:paraId="2E78E989" w14:textId="3822FF4B" w:rsidR="00B24D24" w:rsidRDefault="00B24D24" w:rsidP="00B24D24">
      <w:pPr>
        <w:pStyle w:val="Heading4"/>
      </w:pPr>
      <w:r>
        <w:t>Dwell</w:t>
      </w:r>
      <w:r w:rsidR="00CB20B9">
        <w:t xml:space="preserve"> </w:t>
      </w:r>
      <w:hyperlink r:id="rId14" w:history="1">
        <w:r w:rsidR="00CB20B9" w:rsidRPr="00D52ABE">
          <w:rPr>
            <w:rStyle w:val="Hyperlink"/>
          </w:rPr>
          <w:t>https://www.dwell.com/homes</w:t>
        </w:r>
      </w:hyperlink>
      <w:r w:rsidR="00CB20B9">
        <w:t xml:space="preserve"> </w:t>
      </w:r>
      <w:bookmarkStart w:id="0" w:name="_GoBack"/>
      <w:bookmarkEnd w:id="0"/>
    </w:p>
    <w:p w14:paraId="3E026590" w14:textId="77777777" w:rsidR="007C28C0" w:rsidRDefault="007C28C0" w:rsidP="007C28C0">
      <w:pPr>
        <w:pStyle w:val="Heading4"/>
      </w:pPr>
      <w:r>
        <w:t xml:space="preserve">Design Boom </w:t>
      </w:r>
      <w:hyperlink r:id="rId15" w:history="1">
        <w:r w:rsidRPr="00D52ABE">
          <w:rPr>
            <w:rStyle w:val="Hyperlink"/>
          </w:rPr>
          <w:t>www.designboom.com/architecture/</w:t>
        </w:r>
      </w:hyperlink>
      <w:r>
        <w:t xml:space="preserve"> </w:t>
      </w:r>
    </w:p>
    <w:p w14:paraId="404F885B" w14:textId="77777777" w:rsidR="007C28C0" w:rsidRDefault="007C28C0" w:rsidP="007C28C0">
      <w:pPr>
        <w:pStyle w:val="Heading4"/>
      </w:pPr>
      <w:r>
        <w:t xml:space="preserve">Design Milk </w:t>
      </w:r>
      <w:hyperlink r:id="rId16" w:history="1">
        <w:r w:rsidRPr="00D52ABE">
          <w:rPr>
            <w:rStyle w:val="Hyperlink"/>
          </w:rPr>
          <w:t>www.design-milk.com/category/architecture</w:t>
        </w:r>
      </w:hyperlink>
      <w:r>
        <w:t xml:space="preserve">  </w:t>
      </w:r>
    </w:p>
    <w:p w14:paraId="100A5D7D" w14:textId="77777777" w:rsidR="007C28C0" w:rsidRDefault="007C28C0" w:rsidP="007C28C0">
      <w:pPr>
        <w:pStyle w:val="Heading4"/>
      </w:pPr>
      <w:proofErr w:type="spellStart"/>
      <w:r>
        <w:t>Architizer</w:t>
      </w:r>
      <w:proofErr w:type="spellEnd"/>
      <w:r>
        <w:t xml:space="preserve"> </w:t>
      </w:r>
      <w:hyperlink r:id="rId17" w:history="1">
        <w:r w:rsidRPr="00D52ABE">
          <w:rPr>
            <w:rStyle w:val="Hyperlink"/>
          </w:rPr>
          <w:t>http://architizer.com/</w:t>
        </w:r>
      </w:hyperlink>
      <w:r>
        <w:t xml:space="preserve">  </w:t>
      </w:r>
    </w:p>
    <w:p w14:paraId="78B13FAD" w14:textId="25F9FAD4" w:rsidR="007C28C0" w:rsidRDefault="007C28C0" w:rsidP="007C28C0">
      <w:pPr>
        <w:pStyle w:val="Heading4"/>
      </w:pPr>
      <w:r>
        <w:t>B</w:t>
      </w:r>
      <w:r w:rsidR="007B51E3">
        <w:t>LDG BLOG</w:t>
      </w:r>
      <w:r>
        <w:t xml:space="preserve"> </w:t>
      </w:r>
      <w:hyperlink r:id="rId18" w:history="1">
        <w:r w:rsidRPr="00D52ABE">
          <w:rPr>
            <w:rStyle w:val="Hyperlink"/>
          </w:rPr>
          <w:t>http://www.bldgblog.com/</w:t>
        </w:r>
      </w:hyperlink>
      <w:r>
        <w:t xml:space="preserve"> </w:t>
      </w:r>
    </w:p>
    <w:p w14:paraId="5946918B" w14:textId="0174BCE6" w:rsidR="007C28C0" w:rsidRDefault="007C28C0" w:rsidP="007C28C0">
      <w:pPr>
        <w:pStyle w:val="Heading4"/>
      </w:pPr>
      <w:proofErr w:type="spellStart"/>
      <w:r>
        <w:t>Archinect</w:t>
      </w:r>
      <w:proofErr w:type="spellEnd"/>
      <w:r>
        <w:t xml:space="preserve"> </w:t>
      </w:r>
      <w:hyperlink r:id="rId19" w:history="1">
        <w:r w:rsidRPr="00D52ABE">
          <w:rPr>
            <w:rStyle w:val="Hyperlink"/>
          </w:rPr>
          <w:t>http://archinect.com/news</w:t>
        </w:r>
      </w:hyperlink>
      <w:r>
        <w:t xml:space="preserve"> </w:t>
      </w:r>
    </w:p>
    <w:p w14:paraId="76372E91" w14:textId="4C6395D8" w:rsidR="007C28C0" w:rsidRDefault="007C28C0" w:rsidP="007C28C0">
      <w:pPr>
        <w:pStyle w:val="Heading4"/>
      </w:pPr>
      <w:r>
        <w:t xml:space="preserve">Wallpaper </w:t>
      </w:r>
      <w:hyperlink r:id="rId20" w:history="1">
        <w:r w:rsidRPr="00D52ABE">
          <w:rPr>
            <w:rStyle w:val="Hyperlink"/>
          </w:rPr>
          <w:t>http://www.wallpaper.com/architecture</w:t>
        </w:r>
      </w:hyperlink>
      <w:r>
        <w:t xml:space="preserve">   </w:t>
      </w:r>
    </w:p>
    <w:p w14:paraId="75775361" w14:textId="77777777" w:rsidR="007C28C0" w:rsidRDefault="007C28C0" w:rsidP="007C28C0">
      <w:pPr>
        <w:pStyle w:val="Heading4"/>
      </w:pPr>
      <w:proofErr w:type="spellStart"/>
      <w:r>
        <w:t>anArchitecture</w:t>
      </w:r>
      <w:proofErr w:type="spellEnd"/>
      <w:r>
        <w:t xml:space="preserve"> </w:t>
      </w:r>
      <w:hyperlink r:id="rId21" w:history="1">
        <w:r w:rsidRPr="00D52ABE">
          <w:rPr>
            <w:rStyle w:val="Hyperlink"/>
          </w:rPr>
          <w:t>http://www.an-architecture.com/</w:t>
        </w:r>
      </w:hyperlink>
      <w:r>
        <w:t xml:space="preserve"> </w:t>
      </w:r>
    </w:p>
    <w:p w14:paraId="1CDC1C30" w14:textId="7DC6B023" w:rsidR="007C28C0" w:rsidRDefault="007C28C0" w:rsidP="007C28C0">
      <w:pPr>
        <w:pStyle w:val="Heading4"/>
      </w:pPr>
      <w:proofErr w:type="spellStart"/>
      <w:r>
        <w:t>Arcspace</w:t>
      </w:r>
      <w:proofErr w:type="spellEnd"/>
      <w:r>
        <w:t xml:space="preserve"> </w:t>
      </w:r>
      <w:hyperlink r:id="rId22" w:history="1">
        <w:r w:rsidRPr="00D52ABE">
          <w:rPr>
            <w:rStyle w:val="Hyperlink"/>
          </w:rPr>
          <w:t>http://www.arcspace.com/</w:t>
        </w:r>
      </w:hyperlink>
    </w:p>
    <w:p w14:paraId="6FA40B8D" w14:textId="1E64CB48" w:rsidR="00B24D24" w:rsidRDefault="00B24D24" w:rsidP="00B24D24">
      <w:pPr>
        <w:pStyle w:val="Heading4"/>
      </w:pPr>
      <w:r>
        <w:t>Cereal</w:t>
      </w:r>
      <w:r w:rsidR="00CB20B9">
        <w:t xml:space="preserve"> </w:t>
      </w:r>
      <w:hyperlink r:id="rId23" w:history="1">
        <w:r w:rsidR="00CB20B9" w:rsidRPr="00D52ABE">
          <w:rPr>
            <w:rStyle w:val="Hyperlink"/>
          </w:rPr>
          <w:t>http://readcereal.com/journal/</w:t>
        </w:r>
      </w:hyperlink>
      <w:r w:rsidR="00CB20B9">
        <w:t xml:space="preserve"> </w:t>
      </w:r>
    </w:p>
    <w:p w14:paraId="45CBEA08" w14:textId="0D0F2127" w:rsidR="00B24D24" w:rsidRDefault="00D34960" w:rsidP="00B24D24">
      <w:pPr>
        <w:pStyle w:val="Heading4"/>
      </w:pPr>
      <w:proofErr w:type="spellStart"/>
      <w:r>
        <w:t>B</w:t>
      </w:r>
      <w:r w:rsidR="00B24D24">
        <w:t>ustler</w:t>
      </w:r>
      <w:proofErr w:type="spellEnd"/>
      <w:r>
        <w:t xml:space="preserve"> </w:t>
      </w:r>
      <w:hyperlink r:id="rId24" w:history="1">
        <w:r w:rsidRPr="00D52ABE">
          <w:rPr>
            <w:rStyle w:val="Hyperlink"/>
          </w:rPr>
          <w:t>http://bustler.net/</w:t>
        </w:r>
      </w:hyperlink>
      <w:r>
        <w:t xml:space="preserve"> </w:t>
      </w:r>
    </w:p>
    <w:p w14:paraId="7DCA01E7" w14:textId="2C6ED7A8" w:rsidR="00851D22" w:rsidRDefault="00851D22" w:rsidP="00851D22">
      <w:pPr>
        <w:pStyle w:val="Heading3"/>
      </w:pPr>
      <w:r>
        <w:t>Title of post</w:t>
      </w:r>
    </w:p>
    <w:p w14:paraId="19BAC045" w14:textId="3B3195E1" w:rsidR="00851D22" w:rsidRDefault="00851D22" w:rsidP="00851D22">
      <w:pPr>
        <w:pStyle w:val="Heading3"/>
      </w:pPr>
      <w:r>
        <w:t>Image(s)</w:t>
      </w:r>
    </w:p>
    <w:p w14:paraId="500D4877" w14:textId="28A1DA98" w:rsidR="00851D22" w:rsidRDefault="00851D22" w:rsidP="00851D22">
      <w:pPr>
        <w:pStyle w:val="Heading3"/>
      </w:pPr>
      <w:r>
        <w:t>Time / Date posted</w:t>
      </w:r>
    </w:p>
    <w:p w14:paraId="33541189" w14:textId="59132528" w:rsidR="00851D22" w:rsidRDefault="00851D22" w:rsidP="00851D22">
      <w:pPr>
        <w:pStyle w:val="Heading3"/>
      </w:pPr>
      <w:r>
        <w:t>Link</w:t>
      </w:r>
      <w:r w:rsidR="007142C2">
        <w:t xml:space="preserve"> (used in share state)</w:t>
      </w:r>
    </w:p>
    <w:p w14:paraId="1D02B642" w14:textId="77777777" w:rsidR="00B84804" w:rsidRDefault="00851D22" w:rsidP="003F57BC">
      <w:pPr>
        <w:pStyle w:val="Heading3"/>
      </w:pPr>
      <w:r>
        <w:lastRenderedPageBreak/>
        <w:t>First ~80 characters in story</w:t>
      </w:r>
    </w:p>
    <w:p w14:paraId="1EA1B5B4" w14:textId="0EEE0D85" w:rsidR="00B84804" w:rsidRDefault="00AF6439" w:rsidP="00534A62">
      <w:pPr>
        <w:pStyle w:val="Heading3"/>
      </w:pPr>
      <w:r>
        <w:t>Ability to save / favorite</w:t>
      </w:r>
    </w:p>
    <w:p w14:paraId="6C6C3EE1" w14:textId="0C16C3D8" w:rsidR="003F57BC" w:rsidRDefault="00B84804" w:rsidP="00B84804">
      <w:r>
        <w:rPr>
          <w:noProof/>
          <w:lang w:eastAsia="en-US"/>
        </w:rPr>
        <w:drawing>
          <wp:inline distT="0" distB="0" distL="0" distR="0" wp14:anchorId="0DC3F59B" wp14:editId="586FC608">
            <wp:extent cx="5233167" cy="26112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ign%20Assets/spec/Card%20State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67" cy="261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76A2" w14:textId="77777777" w:rsidR="00B84804" w:rsidRDefault="00B84804" w:rsidP="00B84804">
      <w:pPr>
        <w:pStyle w:val="Heading2"/>
        <w:numPr>
          <w:ilvl w:val="0"/>
          <w:numId w:val="0"/>
        </w:numPr>
        <w:ind w:left="720"/>
      </w:pPr>
    </w:p>
    <w:p w14:paraId="225AF748" w14:textId="77777777" w:rsidR="00D1626A" w:rsidRDefault="00D1626A" w:rsidP="00D1626A">
      <w:pPr>
        <w:pStyle w:val="Heading2"/>
      </w:pPr>
      <w:r>
        <w:t>Share</w:t>
      </w:r>
    </w:p>
    <w:p w14:paraId="16CD4C6A" w14:textId="77777777" w:rsidR="00D1626A" w:rsidRDefault="00D1626A" w:rsidP="00D1626A">
      <w:pPr>
        <w:pStyle w:val="Heading3"/>
      </w:pPr>
      <w:r>
        <w:t>Post to Facebook</w:t>
      </w:r>
    </w:p>
    <w:p w14:paraId="5CF94E61" w14:textId="77777777" w:rsidR="00D1626A" w:rsidRDefault="00D1626A" w:rsidP="00D1626A">
      <w:pPr>
        <w:pStyle w:val="Heading4"/>
      </w:pPr>
      <w:r>
        <w:t xml:space="preserve">Card View information with an overlay over the image that says “posted via </w:t>
      </w:r>
      <w:proofErr w:type="spellStart"/>
      <w:r>
        <w:t>Archspark</w:t>
      </w:r>
      <w:proofErr w:type="spellEnd"/>
      <w:r>
        <w:t>”</w:t>
      </w:r>
    </w:p>
    <w:p w14:paraId="6340D134" w14:textId="77777777" w:rsidR="00D1626A" w:rsidRDefault="00D1626A" w:rsidP="00D1626A">
      <w:pPr>
        <w:pStyle w:val="Heading3"/>
      </w:pPr>
      <w:r>
        <w:t>Post to Instagram</w:t>
      </w:r>
    </w:p>
    <w:p w14:paraId="48A69C4B" w14:textId="77777777" w:rsidR="00D1626A" w:rsidRDefault="00D1626A" w:rsidP="00D1626A">
      <w:pPr>
        <w:pStyle w:val="Heading4"/>
      </w:pPr>
      <w:r>
        <w:t xml:space="preserve">Image with an overlay that says “posted via </w:t>
      </w:r>
      <w:proofErr w:type="spellStart"/>
      <w:r>
        <w:t>Archspark</w:t>
      </w:r>
      <w:proofErr w:type="spellEnd"/>
      <w:r>
        <w:t>” @</w:t>
      </w:r>
      <w:proofErr w:type="spellStart"/>
      <w:r>
        <w:t>archsparkit</w:t>
      </w:r>
      <w:proofErr w:type="spellEnd"/>
    </w:p>
    <w:p w14:paraId="3AC6D25F" w14:textId="77777777" w:rsidR="00D1626A" w:rsidRDefault="00D1626A" w:rsidP="00D1626A">
      <w:pPr>
        <w:pStyle w:val="Heading3"/>
      </w:pPr>
      <w:r>
        <w:t>Post to Twitter</w:t>
      </w:r>
    </w:p>
    <w:p w14:paraId="78815A47" w14:textId="77777777" w:rsidR="00D1626A" w:rsidRDefault="00D1626A" w:rsidP="00D1626A">
      <w:pPr>
        <w:pStyle w:val="Heading4"/>
      </w:pPr>
      <w:r>
        <w:t>Same as Facebook, but also reference @</w:t>
      </w:r>
      <w:proofErr w:type="spellStart"/>
      <w:r>
        <w:t>archsparkit</w:t>
      </w:r>
      <w:proofErr w:type="spellEnd"/>
    </w:p>
    <w:p w14:paraId="157158D8" w14:textId="77777777" w:rsidR="00D1626A" w:rsidRDefault="00D1626A" w:rsidP="00D1626A">
      <w:pPr>
        <w:pStyle w:val="Heading3"/>
      </w:pPr>
      <w:r>
        <w:t>Post to LinkedIn</w:t>
      </w:r>
    </w:p>
    <w:p w14:paraId="386A2478" w14:textId="77777777" w:rsidR="00D1626A" w:rsidRDefault="00D1626A" w:rsidP="00D1626A">
      <w:pPr>
        <w:pStyle w:val="Heading4"/>
      </w:pPr>
      <w:r>
        <w:t>Same as Facebook</w:t>
      </w:r>
    </w:p>
    <w:p w14:paraId="5B05ECCE" w14:textId="77777777" w:rsidR="00D1626A" w:rsidRDefault="00D1626A" w:rsidP="00D1626A">
      <w:pPr>
        <w:pStyle w:val="Heading3"/>
      </w:pPr>
      <w:r>
        <w:t>Email link</w:t>
      </w:r>
    </w:p>
    <w:p w14:paraId="58B7E863" w14:textId="3C69D6BE" w:rsidR="00D1626A" w:rsidRDefault="00D1626A" w:rsidP="00D1626A">
      <w:pPr>
        <w:pStyle w:val="Heading3"/>
      </w:pPr>
      <w:r>
        <w:t>Text link</w:t>
      </w:r>
    </w:p>
    <w:p w14:paraId="52DCDC5A" w14:textId="77777777" w:rsidR="00434A40" w:rsidRDefault="00434A40" w:rsidP="00434A40">
      <w:pPr>
        <w:pStyle w:val="Heading3"/>
        <w:numPr>
          <w:ilvl w:val="0"/>
          <w:numId w:val="0"/>
        </w:numPr>
        <w:ind w:left="1080"/>
      </w:pPr>
    </w:p>
    <w:p w14:paraId="58AF769B" w14:textId="6057873B" w:rsidR="009A1F82" w:rsidRDefault="00434A40" w:rsidP="009A1F82">
      <w:pPr>
        <w:pStyle w:val="Heading2"/>
      </w:pPr>
      <w:r>
        <w:t>Login</w:t>
      </w:r>
    </w:p>
    <w:p w14:paraId="33410487" w14:textId="740349A2" w:rsidR="00434A40" w:rsidRDefault="00434A40" w:rsidP="00434A40">
      <w:pPr>
        <w:pStyle w:val="Heading3"/>
      </w:pPr>
      <w:r>
        <w:t>Allow users to discover and search stories without logging-in</w:t>
      </w:r>
    </w:p>
    <w:p w14:paraId="3D2CCB01" w14:textId="3A5046BD" w:rsidR="00434A40" w:rsidRDefault="00434A40" w:rsidP="00434A40">
      <w:pPr>
        <w:pStyle w:val="Heading3"/>
      </w:pPr>
      <w:r>
        <w:t xml:space="preserve">Saving a post </w:t>
      </w:r>
      <w:proofErr w:type="gramStart"/>
      <w:r w:rsidR="00A46A8A">
        <w:t>initiates</w:t>
      </w:r>
      <w:proofErr w:type="gramEnd"/>
      <w:r>
        <w:t xml:space="preserve"> a login/signup flow</w:t>
      </w:r>
    </w:p>
    <w:p w14:paraId="4F9FAD74" w14:textId="3BCE150E" w:rsidR="00434A40" w:rsidRDefault="00434A40" w:rsidP="00434A40">
      <w:pPr>
        <w:pStyle w:val="Heading3"/>
      </w:pPr>
      <w:r>
        <w:t>Ability to save, reference, and search favorites</w:t>
      </w:r>
    </w:p>
    <w:p w14:paraId="43684BEA" w14:textId="79C9D90B" w:rsidR="004B11A9" w:rsidRDefault="004B11A9" w:rsidP="00434A40">
      <w:pPr>
        <w:pStyle w:val="Heading3"/>
      </w:pPr>
      <w:r>
        <w:t>Single sign-on with Facebook, Twitter, Google+</w:t>
      </w:r>
    </w:p>
    <w:p w14:paraId="7DFE418F" w14:textId="77777777" w:rsidR="00434A40" w:rsidRDefault="00434A40" w:rsidP="00434A40">
      <w:pPr>
        <w:pStyle w:val="Heading3"/>
        <w:numPr>
          <w:ilvl w:val="0"/>
          <w:numId w:val="0"/>
        </w:numPr>
        <w:ind w:left="1080"/>
      </w:pPr>
    </w:p>
    <w:p w14:paraId="7A74C8A4" w14:textId="75DF7780" w:rsidR="00434A40" w:rsidRDefault="00434A40" w:rsidP="00434A40">
      <w:pPr>
        <w:pStyle w:val="Heading2"/>
      </w:pPr>
      <w:r>
        <w:t>Search</w:t>
      </w:r>
    </w:p>
    <w:p w14:paraId="6CABBED6" w14:textId="77777777" w:rsidR="00434A40" w:rsidRDefault="00434A40" w:rsidP="00434A40">
      <w:pPr>
        <w:pStyle w:val="Heading3"/>
      </w:pPr>
      <w:r>
        <w:t>Ability to search for keywords in posts</w:t>
      </w:r>
    </w:p>
    <w:p w14:paraId="31398EF0" w14:textId="1A640620" w:rsidR="00434A40" w:rsidRDefault="004B11A9" w:rsidP="00434A40">
      <w:pPr>
        <w:pStyle w:val="Heading3"/>
      </w:pPr>
      <w:r>
        <w:lastRenderedPageBreak/>
        <w:t>Display past searches</w:t>
      </w:r>
    </w:p>
    <w:p w14:paraId="0A4BB160" w14:textId="146E7EB9" w:rsidR="004B11A9" w:rsidRDefault="004B11A9" w:rsidP="00434A40">
      <w:pPr>
        <w:pStyle w:val="Heading3"/>
      </w:pPr>
      <w:r>
        <w:t>Suggested searches while typing</w:t>
      </w:r>
    </w:p>
    <w:p w14:paraId="64B28217" w14:textId="372FD262" w:rsidR="00B6779C" w:rsidRDefault="00B6779C" w:rsidP="00434A40">
      <w:pPr>
        <w:pStyle w:val="Heading3"/>
      </w:pPr>
      <w:r>
        <w:t>Search within:</w:t>
      </w:r>
    </w:p>
    <w:p w14:paraId="2F359F5F" w14:textId="53CAC9B8" w:rsidR="00B6779C" w:rsidRDefault="00B6779C" w:rsidP="00B6779C">
      <w:pPr>
        <w:pStyle w:val="Heading4"/>
      </w:pPr>
      <w:r>
        <w:t>Selected blog/source</w:t>
      </w:r>
    </w:p>
    <w:p w14:paraId="5D565369" w14:textId="744F4C25" w:rsidR="00B6779C" w:rsidRDefault="00B6779C" w:rsidP="00B6779C">
      <w:pPr>
        <w:pStyle w:val="Heading4"/>
      </w:pPr>
      <w:r>
        <w:t>All blogs/sources</w:t>
      </w:r>
    </w:p>
    <w:p w14:paraId="5A78596B" w14:textId="07D9816A" w:rsidR="00B6779C" w:rsidRDefault="00B6779C" w:rsidP="00B6779C">
      <w:pPr>
        <w:pStyle w:val="Heading4"/>
      </w:pPr>
      <w:r>
        <w:t>Favorites</w:t>
      </w:r>
    </w:p>
    <w:p w14:paraId="3E467887" w14:textId="77777777" w:rsidR="00B6779C" w:rsidRDefault="00B6779C" w:rsidP="00B6779C">
      <w:pPr>
        <w:pStyle w:val="Heading4"/>
        <w:numPr>
          <w:ilvl w:val="0"/>
          <w:numId w:val="0"/>
        </w:numPr>
      </w:pPr>
    </w:p>
    <w:p w14:paraId="21290EFF" w14:textId="21208E33" w:rsidR="00B6779C" w:rsidRDefault="003F57BC" w:rsidP="00B6779C">
      <w:pPr>
        <w:pStyle w:val="Heading2"/>
      </w:pPr>
      <w:r>
        <w:t>Favorites</w:t>
      </w:r>
    </w:p>
    <w:p w14:paraId="45BA7B0F" w14:textId="5E9A8F85" w:rsidR="00B71C69" w:rsidRDefault="00B71C69" w:rsidP="00B6779C">
      <w:pPr>
        <w:pStyle w:val="Heading2"/>
      </w:pPr>
      <w:r>
        <w:t>Source Dropdown</w:t>
      </w:r>
    </w:p>
    <w:p w14:paraId="1E0FC8E4" w14:textId="685676AA" w:rsidR="00B71C69" w:rsidRDefault="00B71C69" w:rsidP="00B6779C">
      <w:pPr>
        <w:pStyle w:val="Heading2"/>
      </w:pPr>
      <w:r>
        <w:t>Menu</w:t>
      </w:r>
    </w:p>
    <w:p w14:paraId="6179EF9B" w14:textId="22D49B3C" w:rsidR="003A4D47" w:rsidRDefault="007D2F97" w:rsidP="003A4D47">
      <w:pPr>
        <w:pStyle w:val="Heading3"/>
      </w:pPr>
      <w:r>
        <w:t>Profile</w:t>
      </w:r>
    </w:p>
    <w:p w14:paraId="51540DE9" w14:textId="280EBD28" w:rsidR="003A4D47" w:rsidRDefault="003A4D47" w:rsidP="003A4D47">
      <w:pPr>
        <w:pStyle w:val="Heading4"/>
      </w:pPr>
      <w:r>
        <w:t>Logout</w:t>
      </w:r>
    </w:p>
    <w:p w14:paraId="4A5E8B31" w14:textId="587B5FA7" w:rsidR="003A4D47" w:rsidRDefault="003A4D47" w:rsidP="003A4D47">
      <w:pPr>
        <w:pStyle w:val="Heading4"/>
      </w:pPr>
      <w:r>
        <w:t>Login/Signup</w:t>
      </w:r>
    </w:p>
    <w:p w14:paraId="1491DE81" w14:textId="262FAC4A" w:rsidR="00B71C69" w:rsidRDefault="007D2F97" w:rsidP="00B71C69">
      <w:pPr>
        <w:pStyle w:val="Heading3"/>
      </w:pPr>
      <w:r>
        <w:t>Settings</w:t>
      </w:r>
    </w:p>
    <w:p w14:paraId="10116562" w14:textId="709A5825" w:rsidR="003A4D47" w:rsidRDefault="003A4D47" w:rsidP="003A4D47">
      <w:pPr>
        <w:pStyle w:val="Heading4"/>
      </w:pPr>
      <w:r>
        <w:t>Layout</w:t>
      </w:r>
    </w:p>
    <w:p w14:paraId="343E130A" w14:textId="0E5288D2" w:rsidR="003A4D47" w:rsidRDefault="003A4D47" w:rsidP="003A4D47">
      <w:pPr>
        <w:pStyle w:val="Heading5"/>
      </w:pPr>
      <w:r>
        <w:t>Square</w:t>
      </w:r>
    </w:p>
    <w:p w14:paraId="53C8D0CA" w14:textId="7A39B7A0" w:rsidR="003A4D47" w:rsidRDefault="003A4D47" w:rsidP="003A4D47">
      <w:pPr>
        <w:pStyle w:val="Heading5"/>
      </w:pPr>
      <w:r>
        <w:t>Masonry</w:t>
      </w:r>
    </w:p>
    <w:p w14:paraId="2DF023CE" w14:textId="6C347A20" w:rsidR="003A4D47" w:rsidRDefault="003A4D47" w:rsidP="003A4D47">
      <w:pPr>
        <w:pStyle w:val="Heading4"/>
      </w:pPr>
      <w:r>
        <w:t>Display</w:t>
      </w:r>
    </w:p>
    <w:p w14:paraId="0F57A261" w14:textId="15A9807E" w:rsidR="003A4D47" w:rsidRDefault="003A4D47" w:rsidP="003A4D47">
      <w:pPr>
        <w:pStyle w:val="Heading5"/>
      </w:pPr>
      <w:r>
        <w:t>Day</w:t>
      </w:r>
    </w:p>
    <w:p w14:paraId="09121482" w14:textId="22B31D45" w:rsidR="003A4D47" w:rsidRDefault="003A4D47" w:rsidP="003A4D47">
      <w:pPr>
        <w:pStyle w:val="Heading5"/>
      </w:pPr>
      <w:r>
        <w:t>Night</w:t>
      </w:r>
    </w:p>
    <w:p w14:paraId="69F990AA" w14:textId="0112F053" w:rsidR="007D2F97" w:rsidRDefault="007D2F97" w:rsidP="00B71C69">
      <w:pPr>
        <w:pStyle w:val="Heading3"/>
      </w:pPr>
      <w:r>
        <w:t xml:space="preserve">About </w:t>
      </w:r>
      <w:proofErr w:type="spellStart"/>
      <w:r>
        <w:t>Archspark</w:t>
      </w:r>
      <w:proofErr w:type="spellEnd"/>
    </w:p>
    <w:p w14:paraId="49163352" w14:textId="77777777" w:rsidR="008463D9" w:rsidRDefault="008463D9" w:rsidP="008463D9">
      <w:pPr>
        <w:pStyle w:val="Heading3"/>
      </w:pPr>
      <w:proofErr w:type="spellStart"/>
      <w:r>
        <w:t>Archspark</w:t>
      </w:r>
      <w:proofErr w:type="spellEnd"/>
      <w:r>
        <w:t xml:space="preserve"> links</w:t>
      </w:r>
    </w:p>
    <w:p w14:paraId="73BBA8FA" w14:textId="77777777" w:rsidR="008463D9" w:rsidRDefault="008463D9" w:rsidP="008463D9">
      <w:pPr>
        <w:pStyle w:val="Heading4"/>
      </w:pPr>
      <w:r>
        <w:t>Stay inspired</w:t>
      </w:r>
    </w:p>
    <w:p w14:paraId="014E7702" w14:textId="77777777" w:rsidR="008463D9" w:rsidRDefault="008463D9" w:rsidP="008463D9">
      <w:pPr>
        <w:pStyle w:val="Heading5"/>
      </w:pPr>
      <w:r>
        <w:t>Chrome extension download link</w:t>
      </w:r>
    </w:p>
    <w:p w14:paraId="3A3848B1" w14:textId="77777777" w:rsidR="008463D9" w:rsidRDefault="008463D9" w:rsidP="008463D9">
      <w:pPr>
        <w:pStyle w:val="Heading5"/>
      </w:pPr>
      <w:r>
        <w:t>iOS download link</w:t>
      </w:r>
    </w:p>
    <w:p w14:paraId="1C49744A" w14:textId="77777777" w:rsidR="008463D9" w:rsidRDefault="008463D9" w:rsidP="008463D9">
      <w:pPr>
        <w:pStyle w:val="Heading5"/>
      </w:pPr>
      <w:r>
        <w:t>Android download link</w:t>
      </w:r>
    </w:p>
    <w:p w14:paraId="48FEEC7C" w14:textId="77777777" w:rsidR="008463D9" w:rsidRDefault="008463D9" w:rsidP="008463D9">
      <w:pPr>
        <w:pStyle w:val="Heading4"/>
      </w:pPr>
      <w:r>
        <w:t>More at…</w:t>
      </w:r>
    </w:p>
    <w:p w14:paraId="76C33453" w14:textId="77777777" w:rsidR="008463D9" w:rsidRDefault="008463D9" w:rsidP="008463D9">
      <w:pPr>
        <w:pStyle w:val="Heading5"/>
      </w:pPr>
      <w:r>
        <w:t>@medium account link</w:t>
      </w:r>
    </w:p>
    <w:p w14:paraId="39BB47D8" w14:textId="77777777" w:rsidR="008463D9" w:rsidRDefault="008463D9" w:rsidP="008463D9">
      <w:pPr>
        <w:pStyle w:val="Heading5"/>
      </w:pPr>
      <w:r>
        <w:t>@</w:t>
      </w:r>
      <w:proofErr w:type="spellStart"/>
      <w:r>
        <w:t>facebook</w:t>
      </w:r>
      <w:proofErr w:type="spellEnd"/>
      <w:r>
        <w:t xml:space="preserve"> page link</w:t>
      </w:r>
    </w:p>
    <w:p w14:paraId="60BFEE54" w14:textId="77777777" w:rsidR="008463D9" w:rsidRDefault="008463D9" w:rsidP="008463D9">
      <w:pPr>
        <w:pStyle w:val="Heading5"/>
      </w:pPr>
      <w:r>
        <w:t>@twitter account link</w:t>
      </w:r>
    </w:p>
    <w:p w14:paraId="7763C1FE" w14:textId="77777777" w:rsidR="008463D9" w:rsidRDefault="008463D9" w:rsidP="00B71C69">
      <w:pPr>
        <w:pStyle w:val="Heading3"/>
      </w:pPr>
    </w:p>
    <w:p w14:paraId="0DF16741" w14:textId="108D046A" w:rsidR="007D2F97" w:rsidRDefault="007D2F97" w:rsidP="00B71C69">
      <w:pPr>
        <w:pStyle w:val="Heading3"/>
      </w:pPr>
      <w:r>
        <w:t>Contact us</w:t>
      </w:r>
    </w:p>
    <w:p w14:paraId="421FB1A4" w14:textId="7D53E937" w:rsidR="00A51B98" w:rsidRDefault="00A51B98" w:rsidP="00A51B98">
      <w:pPr>
        <w:pStyle w:val="Heading4"/>
      </w:pPr>
      <w:r>
        <w:t>Form &amp; button</w:t>
      </w:r>
    </w:p>
    <w:p w14:paraId="2DCF1B37" w14:textId="1726D3D3" w:rsidR="00A51B98" w:rsidRDefault="00A51B98" w:rsidP="00A51B98">
      <w:pPr>
        <w:pStyle w:val="Heading4"/>
      </w:pPr>
      <w:r>
        <w:t>Confirmation screen</w:t>
      </w:r>
    </w:p>
    <w:p w14:paraId="206D06A9" w14:textId="11A54475" w:rsidR="008463D9" w:rsidRDefault="008463D9" w:rsidP="00B71C69">
      <w:pPr>
        <w:pStyle w:val="Heading3"/>
      </w:pPr>
      <w:proofErr w:type="spellStart"/>
      <w:r>
        <w:t>Archspark</w:t>
      </w:r>
      <w:proofErr w:type="spellEnd"/>
      <w:r>
        <w:t xml:space="preserve"> links</w:t>
      </w:r>
    </w:p>
    <w:p w14:paraId="4E9A4D1C" w14:textId="0DEECF39" w:rsidR="007D2F97" w:rsidRDefault="007D2F97" w:rsidP="008463D9">
      <w:pPr>
        <w:pStyle w:val="Heading4"/>
      </w:pPr>
      <w:r>
        <w:t>Stay inspired</w:t>
      </w:r>
    </w:p>
    <w:p w14:paraId="6804744E" w14:textId="3FC53D30" w:rsidR="007D2F97" w:rsidRDefault="007D2F97" w:rsidP="008463D9">
      <w:pPr>
        <w:pStyle w:val="Heading5"/>
      </w:pPr>
      <w:r>
        <w:t>Chrome extension download link</w:t>
      </w:r>
    </w:p>
    <w:p w14:paraId="55C69EC1" w14:textId="1B66564F" w:rsidR="007D2F97" w:rsidRDefault="007D2F97" w:rsidP="008463D9">
      <w:pPr>
        <w:pStyle w:val="Heading5"/>
      </w:pPr>
      <w:r>
        <w:t>iOS download link</w:t>
      </w:r>
    </w:p>
    <w:p w14:paraId="0CC92392" w14:textId="4009C601" w:rsidR="007D2F97" w:rsidRDefault="007D2F97" w:rsidP="008463D9">
      <w:pPr>
        <w:pStyle w:val="Heading5"/>
      </w:pPr>
      <w:r>
        <w:lastRenderedPageBreak/>
        <w:t>Android download link</w:t>
      </w:r>
    </w:p>
    <w:p w14:paraId="51FDDBC5" w14:textId="03169FCE" w:rsidR="007D2F97" w:rsidRDefault="007D2F97" w:rsidP="008463D9">
      <w:pPr>
        <w:pStyle w:val="Heading4"/>
      </w:pPr>
      <w:r>
        <w:t>More at…</w:t>
      </w:r>
    </w:p>
    <w:p w14:paraId="15FD644D" w14:textId="3780FC26" w:rsidR="007D2F97" w:rsidRDefault="007D2F97" w:rsidP="008463D9">
      <w:pPr>
        <w:pStyle w:val="Heading5"/>
      </w:pPr>
      <w:r>
        <w:t>@medium account link</w:t>
      </w:r>
    </w:p>
    <w:p w14:paraId="42D02C1F" w14:textId="03A015F8" w:rsidR="007D2F97" w:rsidRDefault="007D2F97" w:rsidP="008463D9">
      <w:pPr>
        <w:pStyle w:val="Heading5"/>
      </w:pPr>
      <w:r>
        <w:t>@</w:t>
      </w:r>
      <w:proofErr w:type="spellStart"/>
      <w:r>
        <w:t>facebook</w:t>
      </w:r>
      <w:proofErr w:type="spellEnd"/>
      <w:r>
        <w:t xml:space="preserve"> page link</w:t>
      </w:r>
    </w:p>
    <w:p w14:paraId="4BDDFE79" w14:textId="77777777" w:rsidR="00592B9C" w:rsidRDefault="007D2F97" w:rsidP="00592B9C">
      <w:pPr>
        <w:pStyle w:val="Heading5"/>
      </w:pPr>
      <w:r>
        <w:t>@twitter account link</w:t>
      </w:r>
    </w:p>
    <w:p w14:paraId="40BB3117" w14:textId="13C45C36" w:rsidR="00170308" w:rsidRDefault="00170308" w:rsidP="00592B9C">
      <w:pPr>
        <w:pStyle w:val="Heading1"/>
      </w:pPr>
      <w:r>
        <w:t>android requirements</w:t>
      </w:r>
    </w:p>
    <w:p w14:paraId="37D94070" w14:textId="2489E959" w:rsidR="00592B9C" w:rsidRDefault="00592B9C" w:rsidP="00592B9C">
      <w:pPr>
        <w:pStyle w:val="Heading1"/>
      </w:pPr>
      <w:r>
        <w:t>IOS Requirements</w:t>
      </w:r>
    </w:p>
    <w:p w14:paraId="678BBB8D" w14:textId="59C9BAF2" w:rsidR="00337F8B" w:rsidRDefault="00592B9C" w:rsidP="00337F8B">
      <w:pPr>
        <w:pStyle w:val="Heading1"/>
      </w:pPr>
      <w:r>
        <w:t>A</w:t>
      </w:r>
      <w:r w:rsidR="00F15697">
        <w:t>CCOUNTS</w:t>
      </w:r>
    </w:p>
    <w:p w14:paraId="202D9051" w14:textId="0680C753" w:rsidR="00337F8B" w:rsidRDefault="00337F8B" w:rsidP="00337F8B">
      <w:pPr>
        <w:pStyle w:val="Heading2"/>
      </w:pPr>
      <w:r>
        <w:t>Medium - @</w:t>
      </w:r>
      <w:proofErr w:type="spellStart"/>
      <w:r>
        <w:t>archspark</w:t>
      </w:r>
      <w:proofErr w:type="spellEnd"/>
    </w:p>
    <w:p w14:paraId="79D8A00B" w14:textId="5876C604" w:rsidR="00337F8B" w:rsidRDefault="00337F8B" w:rsidP="00337F8B">
      <w:pPr>
        <w:pStyle w:val="Heading2"/>
      </w:pPr>
      <w:r>
        <w:t>Facebook - /</w:t>
      </w:r>
      <w:proofErr w:type="spellStart"/>
      <w:r>
        <w:t>archsparkit</w:t>
      </w:r>
      <w:proofErr w:type="spellEnd"/>
    </w:p>
    <w:p w14:paraId="156B8269" w14:textId="5119E246" w:rsidR="00337F8B" w:rsidRDefault="00337F8B" w:rsidP="00337F8B">
      <w:pPr>
        <w:pStyle w:val="Heading2"/>
      </w:pPr>
      <w:r>
        <w:t>Twitter - @</w:t>
      </w:r>
      <w:proofErr w:type="spellStart"/>
      <w:r>
        <w:t>archsparkit</w:t>
      </w:r>
      <w:proofErr w:type="spellEnd"/>
    </w:p>
    <w:p w14:paraId="5F97796B" w14:textId="52F29B5B" w:rsidR="00337F8B" w:rsidRDefault="00337F8B" w:rsidP="00337F8B">
      <w:pPr>
        <w:pStyle w:val="Heading2"/>
      </w:pPr>
      <w:r>
        <w:t>Instagram - @</w:t>
      </w:r>
      <w:proofErr w:type="spellStart"/>
      <w:r>
        <w:t>archsparkit</w:t>
      </w:r>
      <w:proofErr w:type="spellEnd"/>
    </w:p>
    <w:p w14:paraId="690A808D" w14:textId="051710ED" w:rsidR="00337F8B" w:rsidRDefault="00F15697" w:rsidP="00337F8B">
      <w:pPr>
        <w:pStyle w:val="Heading2"/>
      </w:pPr>
      <w:r>
        <w:t xml:space="preserve">Email – </w:t>
      </w:r>
      <w:hyperlink r:id="rId26" w:history="1">
        <w:r w:rsidRPr="00D52ABE">
          <w:rPr>
            <w:rStyle w:val="Hyperlink"/>
          </w:rPr>
          <w:t>info@archspark.com</w:t>
        </w:r>
      </w:hyperlink>
      <w:r>
        <w:t xml:space="preserve">, </w:t>
      </w:r>
      <w:hyperlink r:id="rId27" w:history="1">
        <w:r w:rsidRPr="00D52ABE">
          <w:rPr>
            <w:rStyle w:val="Hyperlink"/>
          </w:rPr>
          <w:t>contact@archspark.com</w:t>
        </w:r>
      </w:hyperlink>
      <w:r>
        <w:t xml:space="preserve">, </w:t>
      </w:r>
      <w:hyperlink r:id="rId28" w:history="1">
        <w:r w:rsidRPr="00D52ABE">
          <w:rPr>
            <w:rStyle w:val="Hyperlink"/>
          </w:rPr>
          <w:t>gavin@archspark.com</w:t>
        </w:r>
      </w:hyperlink>
      <w:r>
        <w:t xml:space="preserve">, </w:t>
      </w:r>
      <w:hyperlink r:id="rId29" w:history="1">
        <w:r w:rsidRPr="00D52ABE">
          <w:rPr>
            <w:rStyle w:val="Hyperlink"/>
          </w:rPr>
          <w:t>archsparkit@gmail.com</w:t>
        </w:r>
      </w:hyperlink>
    </w:p>
    <w:p w14:paraId="544393A6" w14:textId="418AA299" w:rsidR="00F15697" w:rsidRPr="0049477B" w:rsidRDefault="00F15697" w:rsidP="00337F8B">
      <w:pPr>
        <w:pStyle w:val="Heading2"/>
      </w:pPr>
      <w:r>
        <w:t xml:space="preserve">Domain redirect – </w:t>
      </w:r>
      <w:hyperlink r:id="rId30" w:history="1">
        <w:r w:rsidRPr="00D52ABE">
          <w:rPr>
            <w:rStyle w:val="Hyperlink"/>
          </w:rPr>
          <w:t>www.archsparkit.com</w:t>
        </w:r>
      </w:hyperlink>
      <w:r>
        <w:t xml:space="preserve"> to </w:t>
      </w:r>
      <w:hyperlink r:id="rId31" w:history="1">
        <w:r w:rsidRPr="00D52ABE">
          <w:rPr>
            <w:rStyle w:val="Hyperlink"/>
          </w:rPr>
          <w:t>www.archspark.com</w:t>
        </w:r>
      </w:hyperlink>
      <w:r>
        <w:t xml:space="preserve"> </w:t>
      </w:r>
    </w:p>
    <w:p w14:paraId="7AFBFDFC" w14:textId="5BF00BCC" w:rsidR="00593B16" w:rsidRDefault="009B17F6" w:rsidP="009A1F82">
      <w:pPr>
        <w:pStyle w:val="Heading1"/>
      </w:pPr>
      <w:r>
        <w:t>UI consideratioNS</w:t>
      </w:r>
    </w:p>
    <w:p w14:paraId="7BED5C04" w14:textId="1704982A" w:rsidR="009B17F6" w:rsidRDefault="000A1186" w:rsidP="000A1186">
      <w:pPr>
        <w:pStyle w:val="Heading2"/>
      </w:pPr>
      <w:r>
        <w:t>Typography</w:t>
      </w:r>
    </w:p>
    <w:p w14:paraId="6AAD578C" w14:textId="20DBC461" w:rsidR="000A1186" w:rsidRDefault="000A1186" w:rsidP="000A1186">
      <w:pPr>
        <w:pStyle w:val="Heading3"/>
      </w:pPr>
      <w:r>
        <w:t>Size</w:t>
      </w:r>
    </w:p>
    <w:p w14:paraId="264E31DD" w14:textId="7B16A370" w:rsidR="000A1186" w:rsidRDefault="000A1186" w:rsidP="000A1186">
      <w:pPr>
        <w:pStyle w:val="Heading4"/>
      </w:pPr>
      <w:r>
        <w:t xml:space="preserve">All size should be created in </w:t>
      </w:r>
      <w:proofErr w:type="spellStart"/>
      <w:r>
        <w:t>dp</w:t>
      </w:r>
      <w:proofErr w:type="spellEnd"/>
      <w:r>
        <w:t xml:space="preserve"> &amp; </w:t>
      </w:r>
      <w:proofErr w:type="spellStart"/>
      <w:r>
        <w:t>sp</w:t>
      </w:r>
      <w:proofErr w:type="spellEnd"/>
      <w:r>
        <w:t xml:space="preserve"> units to ensure responsive clarity. If specs declare </w:t>
      </w:r>
      <w:proofErr w:type="spellStart"/>
      <w:r>
        <w:t>px</w:t>
      </w:r>
      <w:proofErr w:type="spellEnd"/>
      <w:r>
        <w:t xml:space="preserve">, please convert to sp. </w:t>
      </w:r>
      <w:proofErr w:type="spellStart"/>
      <w:r>
        <w:t>sp</w:t>
      </w:r>
      <w:proofErr w:type="spellEnd"/>
      <w:r>
        <w:t>=1.5(</w:t>
      </w:r>
      <w:proofErr w:type="spellStart"/>
      <w:r>
        <w:t>px</w:t>
      </w:r>
      <w:proofErr w:type="spellEnd"/>
      <w:r>
        <w:t>)</w:t>
      </w:r>
    </w:p>
    <w:p w14:paraId="2E890270" w14:textId="10B17C7A" w:rsidR="000A1186" w:rsidRDefault="00AE5BF1" w:rsidP="00AE5BF1">
      <w:pPr>
        <w:pStyle w:val="Heading1"/>
      </w:pPr>
      <w:r>
        <w:t>WORKING SCHEDULE</w:t>
      </w:r>
    </w:p>
    <w:p w14:paraId="4809AC78" w14:textId="77777777" w:rsidR="00556952" w:rsidRDefault="00883225" w:rsidP="00556952">
      <w:pPr>
        <w:pStyle w:val="Heading2"/>
      </w:pPr>
      <w:r>
        <w:t>Milestones</w:t>
      </w:r>
    </w:p>
    <w:p w14:paraId="24D8152F" w14:textId="362A54BB" w:rsidR="00AE5BF1" w:rsidRDefault="00AE5BF1" w:rsidP="00556952">
      <w:pPr>
        <w:pStyle w:val="Heading2"/>
      </w:pPr>
      <w:r>
        <w:t>Weekly Check-in</w:t>
      </w:r>
    </w:p>
    <w:p w14:paraId="040103FB" w14:textId="12590D0A" w:rsidR="00AE5BF1" w:rsidRDefault="003F57BC" w:rsidP="00AE5BF1">
      <w:pPr>
        <w:pStyle w:val="Heading2"/>
      </w:pPr>
      <w:r>
        <w:t xml:space="preserve">Source </w:t>
      </w:r>
      <w:r w:rsidR="00AE5BF1">
        <w:t xml:space="preserve">Code </w:t>
      </w:r>
      <w:r>
        <w:t>&amp; help with running it on my machine</w:t>
      </w:r>
    </w:p>
    <w:p w14:paraId="12922FA0" w14:textId="5C71D7FF" w:rsidR="00AE5BF1" w:rsidRDefault="00AF3F76" w:rsidP="00AE5BF1">
      <w:pPr>
        <w:pStyle w:val="Heading2"/>
      </w:pPr>
      <w:r>
        <w:t>Hosting</w:t>
      </w:r>
    </w:p>
    <w:p w14:paraId="59102BEC" w14:textId="1C876938" w:rsidR="00AF3F76" w:rsidRDefault="00AF3F76" w:rsidP="00AE5BF1">
      <w:pPr>
        <w:pStyle w:val="Heading2"/>
      </w:pPr>
      <w:r>
        <w:t>App Store</w:t>
      </w:r>
    </w:p>
    <w:p w14:paraId="1678349F" w14:textId="11DC3854" w:rsidR="00AF3F76" w:rsidRPr="008972D6" w:rsidRDefault="00AF3F76" w:rsidP="00AE5BF1">
      <w:pPr>
        <w:pStyle w:val="Heading2"/>
      </w:pPr>
      <w:r>
        <w:lastRenderedPageBreak/>
        <w:t>Google Play</w:t>
      </w:r>
    </w:p>
    <w:sectPr w:rsidR="00AF3F76" w:rsidRPr="008972D6">
      <w:footerReference w:type="default" r:id="rId3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88FB0" w14:textId="77777777" w:rsidR="00034700" w:rsidRDefault="00034700">
      <w:pPr>
        <w:spacing w:after="0" w:line="240" w:lineRule="auto"/>
      </w:pPr>
      <w:r>
        <w:separator/>
      </w:r>
    </w:p>
    <w:p w14:paraId="35ED0A89" w14:textId="77777777" w:rsidR="00034700" w:rsidRDefault="00034700"/>
  </w:endnote>
  <w:endnote w:type="continuationSeparator" w:id="0">
    <w:p w14:paraId="36E19816" w14:textId="77777777" w:rsidR="00034700" w:rsidRDefault="00034700">
      <w:pPr>
        <w:spacing w:after="0" w:line="240" w:lineRule="auto"/>
      </w:pPr>
      <w:r>
        <w:continuationSeparator/>
      </w:r>
    </w:p>
    <w:p w14:paraId="079466D4" w14:textId="77777777" w:rsidR="00034700" w:rsidRDefault="000347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7862" w14:textId="77777777" w:rsidR="00593B16" w:rsidRDefault="000347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B51E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C0116" w14:textId="77777777" w:rsidR="00034700" w:rsidRDefault="00034700">
      <w:pPr>
        <w:spacing w:after="0" w:line="240" w:lineRule="auto"/>
      </w:pPr>
      <w:r>
        <w:separator/>
      </w:r>
    </w:p>
    <w:p w14:paraId="738265AE" w14:textId="77777777" w:rsidR="00034700" w:rsidRDefault="00034700"/>
  </w:footnote>
  <w:footnote w:type="continuationSeparator" w:id="0">
    <w:p w14:paraId="16D09FB9" w14:textId="77777777" w:rsidR="00034700" w:rsidRDefault="00034700">
      <w:pPr>
        <w:spacing w:after="0" w:line="240" w:lineRule="auto"/>
      </w:pPr>
      <w:r>
        <w:continuationSeparator/>
      </w:r>
    </w:p>
    <w:p w14:paraId="5C8C32D4" w14:textId="77777777" w:rsidR="00034700" w:rsidRDefault="0003470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6869E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7AF8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C30EB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480C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50E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8B4C3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91469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3F6CE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64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28CF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C0A7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911A69"/>
    <w:multiLevelType w:val="multilevel"/>
    <w:tmpl w:val="060C46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60" w:hanging="360"/>
      </w:pPr>
      <w:rPr>
        <w:rFonts w:hint="default"/>
      </w:rPr>
    </w:lvl>
  </w:abstractNum>
  <w:abstractNum w:abstractNumId="12">
    <w:nsid w:val="21B022B6"/>
    <w:multiLevelType w:val="multilevel"/>
    <w:tmpl w:val="1E7277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60" w:hanging="360"/>
      </w:pPr>
      <w:rPr>
        <w:rFonts w:hint="default"/>
      </w:rPr>
    </w:lvl>
  </w:abstractNum>
  <w:abstractNum w:abstractNumId="13">
    <w:nsid w:val="408910C2"/>
    <w:multiLevelType w:val="multilevel"/>
    <w:tmpl w:val="A6A0CF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960" w:hanging="360"/>
      </w:pPr>
      <w:rPr>
        <w:rFonts w:hint="default"/>
      </w:rPr>
    </w:lvl>
  </w:abstractNum>
  <w:abstractNum w:abstractNumId="14">
    <w:nsid w:val="48FB0E3A"/>
    <w:multiLevelType w:val="multilevel"/>
    <w:tmpl w:val="CE7019CE"/>
    <w:lvl w:ilvl="0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pStyle w:val="Heading9"/>
      <w:lvlText w:val="%9."/>
      <w:lvlJc w:val="right"/>
      <w:pPr>
        <w:ind w:left="3600" w:hanging="360"/>
      </w:pPr>
      <w:rPr>
        <w:rFonts w:hint="default"/>
      </w:rPr>
    </w:lvl>
  </w:abstractNum>
  <w:abstractNum w:abstractNumId="15">
    <w:nsid w:val="7D102D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5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7B"/>
    <w:rsid w:val="00034700"/>
    <w:rsid w:val="000A1186"/>
    <w:rsid w:val="0011238A"/>
    <w:rsid w:val="0011314C"/>
    <w:rsid w:val="00133C86"/>
    <w:rsid w:val="00170308"/>
    <w:rsid w:val="00255387"/>
    <w:rsid w:val="00272958"/>
    <w:rsid w:val="0028434F"/>
    <w:rsid w:val="002A3CC9"/>
    <w:rsid w:val="00337F8B"/>
    <w:rsid w:val="003A1DBC"/>
    <w:rsid w:val="003A4D47"/>
    <w:rsid w:val="003B6144"/>
    <w:rsid w:val="003D65CE"/>
    <w:rsid w:val="003F57BC"/>
    <w:rsid w:val="00434A40"/>
    <w:rsid w:val="0049477B"/>
    <w:rsid w:val="004B11A9"/>
    <w:rsid w:val="00534A62"/>
    <w:rsid w:val="00556952"/>
    <w:rsid w:val="00556C1D"/>
    <w:rsid w:val="00592B9C"/>
    <w:rsid w:val="00593B16"/>
    <w:rsid w:val="005B3D2D"/>
    <w:rsid w:val="00606A80"/>
    <w:rsid w:val="00614C59"/>
    <w:rsid w:val="00614E4A"/>
    <w:rsid w:val="006238E8"/>
    <w:rsid w:val="0063021E"/>
    <w:rsid w:val="006353A7"/>
    <w:rsid w:val="00651A2C"/>
    <w:rsid w:val="006604CC"/>
    <w:rsid w:val="0066054D"/>
    <w:rsid w:val="006A4BB4"/>
    <w:rsid w:val="006C4FF9"/>
    <w:rsid w:val="007142C2"/>
    <w:rsid w:val="00714C7E"/>
    <w:rsid w:val="0072077D"/>
    <w:rsid w:val="00785307"/>
    <w:rsid w:val="007B4AB9"/>
    <w:rsid w:val="007B51E3"/>
    <w:rsid w:val="007C28C0"/>
    <w:rsid w:val="007D2F97"/>
    <w:rsid w:val="0081131E"/>
    <w:rsid w:val="00822ADA"/>
    <w:rsid w:val="00836ADF"/>
    <w:rsid w:val="008463D9"/>
    <w:rsid w:val="00851D22"/>
    <w:rsid w:val="00871028"/>
    <w:rsid w:val="00875C06"/>
    <w:rsid w:val="0088263F"/>
    <w:rsid w:val="00883225"/>
    <w:rsid w:val="00886035"/>
    <w:rsid w:val="008972D6"/>
    <w:rsid w:val="00911953"/>
    <w:rsid w:val="009A1F82"/>
    <w:rsid w:val="009A2176"/>
    <w:rsid w:val="009A7472"/>
    <w:rsid w:val="009B12A8"/>
    <w:rsid w:val="009B17F6"/>
    <w:rsid w:val="00A46A8A"/>
    <w:rsid w:val="00A51B98"/>
    <w:rsid w:val="00AE5BF1"/>
    <w:rsid w:val="00AF3F76"/>
    <w:rsid w:val="00AF6439"/>
    <w:rsid w:val="00B07BF8"/>
    <w:rsid w:val="00B13163"/>
    <w:rsid w:val="00B22678"/>
    <w:rsid w:val="00B24D24"/>
    <w:rsid w:val="00B44724"/>
    <w:rsid w:val="00B6779C"/>
    <w:rsid w:val="00B71C69"/>
    <w:rsid w:val="00B74709"/>
    <w:rsid w:val="00B84804"/>
    <w:rsid w:val="00C54268"/>
    <w:rsid w:val="00C95571"/>
    <w:rsid w:val="00CB20B9"/>
    <w:rsid w:val="00CB41F4"/>
    <w:rsid w:val="00D1626A"/>
    <w:rsid w:val="00D34960"/>
    <w:rsid w:val="00DF6724"/>
    <w:rsid w:val="00F1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A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D22"/>
    <w:rPr>
      <w:rFonts w:ascii="Courier New" w:hAnsi="Courier New"/>
    </w:rPr>
  </w:style>
  <w:style w:type="paragraph" w:styleId="Heading1">
    <w:name w:val="heading 1"/>
    <w:basedOn w:val="Normal"/>
    <w:link w:val="Heading1Char"/>
    <w:uiPriority w:val="9"/>
    <w:qFormat/>
    <w:rsid w:val="00592B9C"/>
    <w:pPr>
      <w:numPr>
        <w:numId w:val="1"/>
      </w:numPr>
      <w:spacing w:before="600" w:after="60"/>
      <w:ind w:left="360"/>
      <w:outlineLvl w:val="0"/>
    </w:pPr>
    <w:rPr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CB41F4"/>
    <w:pPr>
      <w:numPr>
        <w:ilvl w:val="1"/>
        <w:numId w:val="1"/>
      </w:numPr>
      <w:spacing w:before="40"/>
      <w:outlineLvl w:val="1"/>
    </w:pPr>
    <w:rPr>
      <w:rFonts w:eastAsiaTheme="majorEastAsia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B41F4"/>
    <w:pPr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B41F4"/>
    <w:pPr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rsid w:val="00CB41F4"/>
    <w:pPr>
      <w:numPr>
        <w:ilvl w:val="4"/>
        <w:numId w:val="1"/>
      </w:numPr>
      <w:spacing w:before="40" w:after="0"/>
      <w:outlineLvl w:val="4"/>
    </w:pPr>
    <w:rPr>
      <w:rFonts w:eastAsiaTheme="majorEastAsia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CB41F4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CB41F4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CB41F4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CB41F4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9C"/>
    <w:rPr>
      <w:rFonts w:ascii="Courier New" w:hAnsi="Courier New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972D6"/>
    <w:rPr>
      <w:rFonts w:ascii="Courier New" w:eastAsiaTheme="majorEastAsia" w:hAnsi="Courier New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2D6"/>
    <w:rPr>
      <w:rFonts w:ascii="Courier New" w:eastAsiaTheme="majorEastAsia" w:hAnsi="Courier New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1F82"/>
    <w:rPr>
      <w:rFonts w:ascii="Courier New" w:eastAsiaTheme="majorEastAsia" w:hAnsi="Courier New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sid w:val="003A4D47"/>
    <w:rPr>
      <w:rFonts w:ascii="Courier New" w:eastAsiaTheme="majorEastAsia" w:hAnsi="Courier New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6A4BB4"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6A4BB4"/>
    <w:rPr>
      <w:rFonts w:ascii="Courier New" w:hAnsi="Courier New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rsid w:val="008972D6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eastAsiaTheme="majorEastAsia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972D6"/>
    <w:rPr>
      <w:rFonts w:ascii="Courier New" w:eastAsiaTheme="majorEastAsia" w:hAnsi="Courier New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rsid w:val="008972D6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8972D6"/>
    <w:rPr>
      <w:rFonts w:ascii="Courier New" w:hAnsi="Courier New"/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97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472"/>
    <w:rPr>
      <w:color w:val="58A8A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04CC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wallpaper.com/architecture" TargetMode="External"/><Relationship Id="rId21" Type="http://schemas.openxmlformats.org/officeDocument/2006/relationships/hyperlink" Target="http://www.an-architecture.com/" TargetMode="External"/><Relationship Id="rId22" Type="http://schemas.openxmlformats.org/officeDocument/2006/relationships/hyperlink" Target="http://www.arcspace.com/" TargetMode="External"/><Relationship Id="rId23" Type="http://schemas.openxmlformats.org/officeDocument/2006/relationships/hyperlink" Target="http://readcereal.com/journal/" TargetMode="External"/><Relationship Id="rId24" Type="http://schemas.openxmlformats.org/officeDocument/2006/relationships/hyperlink" Target="http://bustler.net/" TargetMode="External"/><Relationship Id="rId25" Type="http://schemas.openxmlformats.org/officeDocument/2006/relationships/image" Target="media/image2.jpeg"/><Relationship Id="rId26" Type="http://schemas.openxmlformats.org/officeDocument/2006/relationships/hyperlink" Target="mailto:info@archspark.com" TargetMode="External"/><Relationship Id="rId27" Type="http://schemas.openxmlformats.org/officeDocument/2006/relationships/hyperlink" Target="mailto:contact@archspark.com" TargetMode="External"/><Relationship Id="rId28" Type="http://schemas.openxmlformats.org/officeDocument/2006/relationships/hyperlink" Target="mailto:gavin@archspark.com" TargetMode="External"/><Relationship Id="rId29" Type="http://schemas.openxmlformats.org/officeDocument/2006/relationships/hyperlink" Target="mailto:archsparkit@gmail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archsparkit.com" TargetMode="External"/><Relationship Id="rId31" Type="http://schemas.openxmlformats.org/officeDocument/2006/relationships/hyperlink" Target="http://www.archspark.com" TargetMode="External"/><Relationship Id="rId32" Type="http://schemas.openxmlformats.org/officeDocument/2006/relationships/footer" Target="footer1.xml"/><Relationship Id="rId9" Type="http://schemas.openxmlformats.org/officeDocument/2006/relationships/hyperlink" Target="http://usepanda.com/" TargetMode="Externa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muz.li/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archspark.com" TargetMode="External"/><Relationship Id="rId11" Type="http://schemas.openxmlformats.org/officeDocument/2006/relationships/hyperlink" Target="http://www.archdaily.com" TargetMode="External"/><Relationship Id="rId12" Type="http://schemas.openxmlformats.org/officeDocument/2006/relationships/hyperlink" Target="http://www.dezeen.com/architecture" TargetMode="External"/><Relationship Id="rId13" Type="http://schemas.openxmlformats.org/officeDocument/2006/relationships/hyperlink" Target="http://www.domusweb.it/en/architecture.html" TargetMode="External"/><Relationship Id="rId14" Type="http://schemas.openxmlformats.org/officeDocument/2006/relationships/hyperlink" Target="https://www.dwell.com/homes" TargetMode="External"/><Relationship Id="rId15" Type="http://schemas.openxmlformats.org/officeDocument/2006/relationships/hyperlink" Target="http://www.designboom.com/architecture/" TargetMode="External"/><Relationship Id="rId16" Type="http://schemas.openxmlformats.org/officeDocument/2006/relationships/hyperlink" Target="http://www.design-milk.com/category/architecture" TargetMode="External"/><Relationship Id="rId17" Type="http://schemas.openxmlformats.org/officeDocument/2006/relationships/hyperlink" Target="http://architizer.com/" TargetMode="External"/><Relationship Id="rId18" Type="http://schemas.openxmlformats.org/officeDocument/2006/relationships/hyperlink" Target="http://www.bldgblog.com/" TargetMode="External"/><Relationship Id="rId19" Type="http://schemas.openxmlformats.org/officeDocument/2006/relationships/hyperlink" Target="http://archinect.com/new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vin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174</TotalTime>
  <Pages>6</Pages>
  <Words>658</Words>
  <Characters>3755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2016-05-29T17:00:00Z</dcterms:created>
  <dcterms:modified xsi:type="dcterms:W3CDTF">2016-05-30T22:36:00Z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